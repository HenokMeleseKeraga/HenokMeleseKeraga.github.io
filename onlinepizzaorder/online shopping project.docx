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radbkgnd" type="frame"/>
    </v:background>
  </w:background>
  <w:body>
    <w:p w:rsidR="00953E59" w:rsidRDefault="00953E59" w:rsidP="00953E59">
      <w:pPr>
        <w:pStyle w:val="CentralTitle"/>
      </w:pPr>
      <w:r w:rsidRPr="00953E59"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45pt;height:70.35pt">
            <v:imagedata r:id="rId8" o:title=""/>
          </v:shape>
        </w:pict>
      </w:r>
      <w:r>
        <w:t>online shopping project</w:t>
      </w:r>
    </w:p>
    <w:p w:rsidR="006B019B" w:rsidRDefault="006B019B" w:rsidP="006B019B">
      <w:pPr>
        <w:pStyle w:val="Level1"/>
      </w:pPr>
      <w:r>
        <w:t>Initial</w:t>
      </w:r>
    </w:p>
    <w:p w:rsidR="006B019B" w:rsidRDefault="006B019B" w:rsidP="006B019B">
      <w:pPr>
        <w:pStyle w:val="Level2"/>
      </w:pPr>
      <w:r>
        <w:t>1-ServletContextListener</w:t>
      </w:r>
    </w:p>
    <w:p w:rsidR="006B019B" w:rsidRDefault="006B019B" w:rsidP="006B019B">
      <w:pPr>
        <w:pStyle w:val="Level3"/>
      </w:pPr>
      <w:r>
        <w:t>public void contextInitialized(ServletContextEvent sce)</w:t>
      </w:r>
    </w:p>
    <w:p w:rsidR="006B019B" w:rsidRDefault="006B019B" w:rsidP="006B019B">
      <w:pPr>
        <w:pStyle w:val="Level4"/>
      </w:pPr>
      <w:r>
        <w:t>UserDao db = new UserDao();         sce.getServletContext().setAttribute("db", db);</w:t>
      </w:r>
    </w:p>
    <w:p w:rsidR="006B019B" w:rsidRDefault="006B019B" w:rsidP="006B019B">
      <w:pPr>
        <w:pStyle w:val="Level2"/>
      </w:pPr>
      <w:r>
        <w:t>2-ProductListServlet extends HttpServlet</w:t>
      </w:r>
    </w:p>
    <w:p w:rsidR="006B019B" w:rsidRDefault="006B019B" w:rsidP="006B019B">
      <w:pPr>
        <w:pStyle w:val="Level3"/>
      </w:pPr>
      <w:r>
        <w:t>productDao = new ProductDao()</w:t>
      </w:r>
    </w:p>
    <w:p w:rsidR="006B019B" w:rsidRDefault="006B019B" w:rsidP="006B019B">
      <w:pPr>
        <w:pStyle w:val="Level3"/>
      </w:pPr>
      <w:r>
        <w:t>doGet</w:t>
      </w:r>
    </w:p>
    <w:p w:rsidR="006B019B" w:rsidRDefault="006B019B" w:rsidP="006B019B">
      <w:pPr>
        <w:pStyle w:val="Level4"/>
      </w:pPr>
      <w:r>
        <w:t>List&lt;Product&gt; allProducts = productDao.getProduct();     request.setAttribute("products", allProducts);</w:t>
      </w:r>
    </w:p>
    <w:p w:rsidR="006B019B" w:rsidRDefault="006B019B" w:rsidP="006B019B">
      <w:pPr>
        <w:pStyle w:val="Level4"/>
      </w:pPr>
      <w:r>
        <w:t>RequestDispatcher requestDispatcher = request.getRequestDispatcher("index.jsp");     requestDispatcher.forward(request, response);</w:t>
      </w:r>
    </w:p>
    <w:p w:rsidR="006B019B" w:rsidRDefault="006B019B" w:rsidP="006B019B">
      <w:pPr>
        <w:pStyle w:val="Level2"/>
      </w:pPr>
      <w:r>
        <w:t>3-index.jsp</w:t>
      </w:r>
    </w:p>
    <w:p w:rsidR="00FF3F08" w:rsidRDefault="00FF3F08" w:rsidP="00FF3F08">
      <w:pPr>
        <w:pStyle w:val="Level1"/>
      </w:pPr>
      <w:r>
        <w:t>Register</w:t>
      </w:r>
    </w:p>
    <w:p w:rsidR="00FF3F08" w:rsidRDefault="00FF3F08" w:rsidP="00FF3F08">
      <w:pPr>
        <w:pStyle w:val="Level2"/>
      </w:pPr>
      <w:r>
        <w:t>1-RegisterServlet extends HttpServlet</w:t>
      </w:r>
    </w:p>
    <w:p w:rsidR="00FF3F08" w:rsidRDefault="00FF3F08" w:rsidP="00FF3F08">
      <w:pPr>
        <w:pStyle w:val="Level3"/>
      </w:pPr>
      <w:r>
        <w:t>doGet</w:t>
      </w:r>
    </w:p>
    <w:p w:rsidR="00FF3F08" w:rsidRDefault="00FF3F08" w:rsidP="00FF3F08">
      <w:pPr>
        <w:pStyle w:val="Level4"/>
      </w:pPr>
      <w:r>
        <w:t>request.getRequestDispatcher("register.jsp").forward(request, response);</w:t>
      </w:r>
    </w:p>
    <w:p w:rsidR="00FF3F08" w:rsidRDefault="00FF3F08" w:rsidP="00FF3F08">
      <w:pPr>
        <w:pStyle w:val="Level2"/>
      </w:pPr>
      <w:r>
        <w:t>2-register.jsp</w:t>
      </w:r>
    </w:p>
    <w:p w:rsidR="00FF3F08" w:rsidRDefault="00FF3F08" w:rsidP="00FF3F08">
      <w:pPr>
        <w:pStyle w:val="Level3"/>
      </w:pPr>
      <w:r>
        <w:t>form back to the same url</w:t>
      </w:r>
    </w:p>
    <w:p w:rsidR="00FF3F08" w:rsidRDefault="00FF3F08" w:rsidP="00FF3F08">
      <w:pPr>
        <w:pStyle w:val="Level2"/>
      </w:pPr>
      <w:r>
        <w:t>3-RegisterServlet extends HttpServlet</w:t>
      </w:r>
    </w:p>
    <w:p w:rsidR="00FF3F08" w:rsidRDefault="00FF3F08" w:rsidP="00FF3F08">
      <w:pPr>
        <w:pStyle w:val="Level3"/>
      </w:pPr>
      <w:r>
        <w:t>doPost</w:t>
      </w:r>
    </w:p>
    <w:p w:rsidR="00FF3F08" w:rsidRDefault="00FF3F08" w:rsidP="00FF3F08">
      <w:pPr>
        <w:pStyle w:val="Level4"/>
      </w:pPr>
      <w:r>
        <w:t>if-&gt;response.sendRedirect("profile");</w:t>
      </w:r>
    </w:p>
    <w:p w:rsidR="00FF3F08" w:rsidRDefault="00FF3F08" w:rsidP="00FF3F08">
      <w:pPr>
        <w:pStyle w:val="Level4"/>
      </w:pPr>
      <w:r>
        <w:t>else-&gt;  request.setAttribute("error_login", "Email was be used before. Try different one.");           request.getRequestDispatcher("register.jsp").forward(request,response);</w:t>
      </w:r>
    </w:p>
    <w:p w:rsidR="00721E69" w:rsidRDefault="00721E69" w:rsidP="00721E69">
      <w:pPr>
        <w:pStyle w:val="Level2"/>
      </w:pPr>
      <w:r>
        <w:t>4-Profile</w:t>
      </w:r>
    </w:p>
    <w:p w:rsidR="00721E69" w:rsidRDefault="00721E69" w:rsidP="00721E69">
      <w:pPr>
        <w:pStyle w:val="Level3"/>
      </w:pPr>
      <w:r>
        <w:t>1-ProfileServlet extends HttpServlet</w:t>
      </w:r>
    </w:p>
    <w:p w:rsidR="00721E69" w:rsidRDefault="00721E69" w:rsidP="00721E69">
      <w:pPr>
        <w:pStyle w:val="Level4"/>
      </w:pPr>
      <w:r>
        <w:t>doGet</w:t>
      </w:r>
    </w:p>
    <w:p w:rsidR="00721E69" w:rsidRDefault="00721E69" w:rsidP="00721E69">
      <w:pPr>
        <w:pStyle w:val="Level5"/>
      </w:pPr>
      <w:r>
        <w:t>request.setAttribute("user", user);             RequestDispatcher requestDispatcher = request.getRequestDispatcher("profile.jsp");             requestDispatcher.forward(request, response);</w:t>
      </w:r>
    </w:p>
    <w:p w:rsidR="00721E69" w:rsidRDefault="00721E69" w:rsidP="00721E69">
      <w:pPr>
        <w:pStyle w:val="Level3"/>
      </w:pPr>
      <w:r>
        <w:t>2-profile.jsp</w:t>
      </w:r>
    </w:p>
    <w:p w:rsidR="00721E69" w:rsidRDefault="00721E69" w:rsidP="00721E69">
      <w:pPr>
        <w:pStyle w:val="Level1"/>
      </w:pPr>
      <w:r>
        <w:t>login</w:t>
      </w:r>
    </w:p>
    <w:p w:rsidR="00721E69" w:rsidRDefault="00721E69" w:rsidP="00721E69">
      <w:pPr>
        <w:pStyle w:val="Level2"/>
      </w:pPr>
      <w:r>
        <w:t>1-public class LoginServlet extends HttpServlet</w:t>
      </w:r>
    </w:p>
    <w:p w:rsidR="00721E69" w:rsidRDefault="00721E69" w:rsidP="00721E69">
      <w:pPr>
        <w:pStyle w:val="Level3"/>
      </w:pPr>
      <w:r>
        <w:t>doGet</w:t>
      </w:r>
    </w:p>
    <w:p w:rsidR="00721E69" w:rsidRDefault="00721E69" w:rsidP="00721E69">
      <w:pPr>
        <w:pStyle w:val="Level4"/>
      </w:pPr>
      <w:r>
        <w:t>req.getRequestDispatcher("login.jsp").forward(req, resp);</w:t>
      </w:r>
    </w:p>
    <w:p w:rsidR="00721E69" w:rsidRDefault="00721E69" w:rsidP="00721E69">
      <w:pPr>
        <w:pStyle w:val="Level2"/>
      </w:pPr>
      <w:r>
        <w:t>2-login.jsp</w:t>
      </w:r>
    </w:p>
    <w:p w:rsidR="00987067" w:rsidRDefault="00987067" w:rsidP="00987067">
      <w:pPr>
        <w:pStyle w:val="Level2"/>
      </w:pPr>
      <w:r>
        <w:t>3-public class LoginServlet extends HttpServlet</w:t>
      </w:r>
    </w:p>
    <w:p w:rsidR="00987067" w:rsidRDefault="00987067" w:rsidP="00987067">
      <w:pPr>
        <w:pStyle w:val="Level3"/>
      </w:pPr>
      <w:r>
        <w:t>doPost</w:t>
      </w:r>
    </w:p>
    <w:p w:rsidR="00987067" w:rsidRDefault="00987067" w:rsidP="00987067">
      <w:pPr>
        <w:pStyle w:val="Level4"/>
      </w:pPr>
      <w:r>
        <w:t>req.getSession().setAttribute("email" , email);resp.sendRedirect("cart")</w:t>
      </w:r>
    </w:p>
    <w:p w:rsidR="00987067" w:rsidRDefault="00987067" w:rsidP="00987067">
      <w:pPr>
        <w:pStyle w:val="Level2"/>
      </w:pPr>
      <w:r>
        <w:t>4-CartServlet extends HttpServlet</w:t>
      </w:r>
    </w:p>
    <w:p w:rsidR="00987067" w:rsidRDefault="00987067" w:rsidP="00987067">
      <w:pPr>
        <w:pStyle w:val="Level3"/>
      </w:pPr>
      <w:r>
        <w:t>allProducts = productDao.getProduct();              request.setAttribute("products", allProducts);         RequestDispatcher requestDispatcher = request.getRequestDispatcher("index.jsp");         requestDispatcher.forward(request, response);</w:t>
      </w:r>
    </w:p>
    <w:p w:rsidR="00987067" w:rsidRDefault="00987067" w:rsidP="00987067">
      <w:pPr>
        <w:pStyle w:val="Level1"/>
      </w:pPr>
      <w:r>
        <w:t>index</w:t>
      </w:r>
    </w:p>
    <w:p w:rsidR="00987067" w:rsidRDefault="00987067" w:rsidP="00987067">
      <w:pPr>
        <w:pStyle w:val="Level2"/>
      </w:pPr>
      <w:r>
        <w:t>1-&lt;a href="product?id=${product.id}"&gt;</w:t>
      </w:r>
    </w:p>
    <w:p w:rsidR="00987067" w:rsidRDefault="00987067" w:rsidP="00987067">
      <w:pPr>
        <w:pStyle w:val="Level3"/>
      </w:pPr>
      <w:r>
        <w:t>String paramName = "id";         String paramValue = request.getParameter(paramName);         Product product = productDao.getProductById(Integer.parseInt(paramValue));</w:t>
      </w:r>
    </w:p>
    <w:p w:rsidR="00987067" w:rsidRDefault="00987067" w:rsidP="00987067">
      <w:pPr>
        <w:pStyle w:val="Level3"/>
      </w:pPr>
      <w:r>
        <w:t>request.setAttribute("product", product);              RequestDispatcher requestDispatcher = request.getRequestDispatcher("product.jsp");             requestDispatcher.forward(request, response);</w:t>
      </w:r>
    </w:p>
    <w:p w:rsidR="00987067" w:rsidRDefault="00987067" w:rsidP="00987067">
      <w:pPr>
        <w:pStyle w:val="Level2"/>
      </w:pPr>
      <w:r>
        <w:t>2-product.jsp</w:t>
      </w:r>
    </w:p>
    <w:p w:rsidR="00F5238A" w:rsidRDefault="00F5238A" w:rsidP="00F5238A">
      <w:pPr>
        <w:pStyle w:val="Level1"/>
      </w:pPr>
      <w:r>
        <w:t>Logout</w:t>
      </w:r>
    </w:p>
    <w:p w:rsidR="00F5238A" w:rsidRDefault="00F5238A" w:rsidP="00F5238A">
      <w:pPr>
        <w:pStyle w:val="Level1"/>
      </w:pPr>
      <w:r>
        <w:t>Order</w:t>
      </w:r>
    </w:p>
    <w:p w:rsidR="00F5238A" w:rsidRDefault="00F5238A" w:rsidP="00F5238A">
      <w:pPr>
        <w:pStyle w:val="Level2"/>
      </w:pPr>
      <w:r>
        <w:t>&lt;a href="shopping-cart?productId=${product.id}" class="btn btn-danger bt active addToCart" role="button"                        aria-pressed="true"&gt;Add order&lt;/a&gt;</w:t>
      </w:r>
    </w:p>
    <w:p w:rsidR="00F5238A" w:rsidRDefault="00F5238A" w:rsidP="00F5238A">
      <w:pPr>
        <w:pStyle w:val="Level3"/>
      </w:pPr>
      <w:r>
        <w:t>1-service(HttpServletRequest req, HttpServletResponse resp)</w:t>
      </w:r>
    </w:p>
    <w:p w:rsidR="00F5238A" w:rsidRDefault="00F5238A" w:rsidP="00F5238A">
      <w:pPr>
        <w:pStyle w:val="Level4"/>
      </w:pPr>
      <w:r>
        <w:t>no session have or no session.getAttribute("shoppingCartDao") set</w:t>
      </w:r>
    </w:p>
    <w:p w:rsidR="00F5238A" w:rsidRDefault="00F5238A" w:rsidP="00F5238A">
      <w:pPr>
        <w:pStyle w:val="Level5"/>
      </w:pPr>
      <w:r>
        <w:t>HttpSession session = req.getSession(true);</w:t>
      </w:r>
    </w:p>
    <w:p w:rsidR="00F5238A" w:rsidRDefault="00F5238A" w:rsidP="00F5238A">
      <w:pPr>
        <w:pStyle w:val="Level5"/>
      </w:pPr>
      <w:r>
        <w:t>shoppingCartDao = new ShoppingCartDao();// session null  no login or regisration       session.setAttribute("shoppingCartDao", shoppingCartDao);</w:t>
      </w:r>
    </w:p>
    <w:p w:rsidR="00F5238A" w:rsidRDefault="00F5238A" w:rsidP="00F5238A">
      <w:pPr>
        <w:pStyle w:val="Level4"/>
      </w:pPr>
      <w:r>
        <w:t>have session and  session.getAttribute("shoppingCartDao")</w:t>
      </w:r>
    </w:p>
    <w:p w:rsidR="00F5238A" w:rsidRDefault="00F5238A" w:rsidP="00F5238A">
      <w:pPr>
        <w:pStyle w:val="Level5"/>
      </w:pPr>
      <w:r>
        <w:t>shoppingCartDao = (ShoppingCartDao) session.getAttribute("shoppingCartDao");</w:t>
      </w:r>
    </w:p>
    <w:p w:rsidR="00F5238A" w:rsidRDefault="00F5238A" w:rsidP="00F5238A">
      <w:pPr>
        <w:pStyle w:val="Level3"/>
      </w:pPr>
      <w:r>
        <w:t>$(function(){     $('.addToCart').click(function(){         console.log($(this).attr('href'));         $.post($(this).attr('href')).done(function(data){             console.log(data);             //it will print the number in the car view             $("#num-of-items").text(data);         });         return false;     }) })</w:t>
      </w:r>
    </w:p>
    <w:p w:rsidR="00770DCC" w:rsidRDefault="00770DCC" w:rsidP="00770DCC">
      <w:pPr>
        <w:pStyle w:val="Level4"/>
      </w:pPr>
      <w:r>
        <w:t>dopost</w:t>
      </w:r>
    </w:p>
    <w:p w:rsidR="00770DCC" w:rsidRDefault="00770DCC" w:rsidP="00770DCC">
      <w:pPr>
        <w:pStyle w:val="Level5"/>
      </w:pPr>
      <w:r>
        <w:t>shoppingCartDao.addProduct(Integer.parseInt(req.getParameter("productId")));     resp.setContentType("text/plain");     resp.getWriter().write(Integer.toString(shoppingCartDao.getMyCart().size()));</w:t>
      </w:r>
    </w:p>
    <w:p w:rsidR="00770DCC" w:rsidRDefault="00770DCC" w:rsidP="00770DCC">
      <w:pPr>
        <w:pStyle w:val="Level2"/>
      </w:pPr>
      <w:r>
        <w:t>&lt;a href="shopping-cart" class=""&gt; View Order</w:t>
      </w:r>
    </w:p>
    <w:p w:rsidR="00770DCC" w:rsidRDefault="00770DCC" w:rsidP="00770DCC">
      <w:pPr>
        <w:pStyle w:val="Level3"/>
      </w:pPr>
      <w:r>
        <w:t>req.setAttribute("myCart", shoppingCartDao.getMyCart());     RequestDispatcher requestDispatcher = req.getRequestDispatcher("shopping-cart.jsp");     requestDispatcher.forward(req, resp);</w:t>
      </w:r>
    </w:p>
    <w:p w:rsidR="00770DCC" w:rsidRDefault="00770DCC" w:rsidP="00770DCC">
      <w:pPr>
        <w:pStyle w:val="Level4"/>
      </w:pPr>
      <w:r>
        <w:t>shopping-cart.jsp</w:t>
      </w:r>
    </w:p>
    <w:p w:rsidR="00770DCC" w:rsidRDefault="00770DCC" w:rsidP="00770DCC">
      <w:pPr>
        <w:pStyle w:val="Level4"/>
      </w:pPr>
      <w:r w:rsidRPr="00770DCC">
        <w:rPr>
          <w:rFonts w:hint="eastAsia"/>
        </w:rPr>
        <w:pict>
          <v:shape id="_x0000_i1028" type="#_x0000_t75" style="width:399.35pt;height:39.35pt">
            <v:imagedata r:id="rId9" o:title=""/>
          </v:shape>
        </w:pict>
      </w:r>
    </w:p>
    <w:p w:rsidR="004D39BA" w:rsidRDefault="00770DCC" w:rsidP="00770DCC">
      <w:pPr>
        <w:pStyle w:val="Level4"/>
        <w:rPr>
          <w:rFonts w:hint="eastAsia"/>
        </w:rPr>
      </w:pPr>
      <w:r w:rsidRPr="00770DCC">
        <w:rPr>
          <w:rFonts w:hint="eastAsia"/>
        </w:rPr>
        <w:pict>
          <v:shape id="_x0000_i1029" type="#_x0000_t75" style="width:447.05pt;height:279.65pt">
            <v:imagedata r:id="rId10" o:title=""/>
          </v:shape>
        </w:pict>
      </w:r>
    </w:p>
    <w:sectPr w:rsidR="004D39BA">
      <w:headerReference w:type="default" r:id="rId11"/>
      <w:footerReference w:type="default" r:id="rId12"/>
      <w:pgSz w:w="11906" w:h="16838"/>
      <w:pgMar w:top="1985" w:right="1701" w:bottom="1701" w:left="126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E59" w:rsidRDefault="00953E59">
      <w:r>
        <w:separator/>
      </w:r>
    </w:p>
  </w:endnote>
  <w:endnote w:type="continuationSeparator" w:id="0">
    <w:p w:rsidR="00953E59" w:rsidRDefault="00953E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으뜸체">
    <w:altName w:val="HY그래픽M"/>
    <w:charset w:val="81"/>
    <w:family w:val="roman"/>
    <w:pitch w:val="variable"/>
    <w:sig w:usb0="800002A7" w:usb1="2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D5D" w:rsidRDefault="00DF0D5D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53E5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E59" w:rsidRDefault="00953E59">
      <w:r>
        <w:separator/>
      </w:r>
    </w:p>
  </w:footnote>
  <w:footnote w:type="continuationSeparator" w:id="0">
    <w:p w:rsidR="00953E59" w:rsidRDefault="00953E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D5D" w:rsidRDefault="00DF0D5D">
    <w:pPr>
      <w:pStyle w:val="Header"/>
      <w:tabs>
        <w:tab w:val="clear" w:pos="8504"/>
        <w:tab w:val="right" w:pos="9000"/>
      </w:tabs>
      <w:rPr>
        <w:rFonts w:ascii="Arial" w:hAnsi="Arial" w:cs="Arial" w:hint="eastAsia"/>
        <w:b/>
        <w:bCs/>
        <w:color w:val="3366FF"/>
        <w:sz w:val="28"/>
        <w:u w:val="single"/>
      </w:rPr>
    </w:pPr>
  </w:p>
  <w:p w:rsidR="00DF0D5D" w:rsidRDefault="00DF0D5D">
    <w:pPr>
      <w:pStyle w:val="Header"/>
      <w:tabs>
        <w:tab w:val="clear" w:pos="8504"/>
        <w:tab w:val="right" w:pos="9000"/>
      </w:tabs>
      <w:rPr>
        <w:rFonts w:ascii="Arial" w:hAnsi="Arial" w:cs="Arial" w:hint="eastAsia"/>
        <w:b/>
        <w:bCs/>
        <w:color w:val="3366FF"/>
        <w:sz w:val="28"/>
        <w:u w:val="single"/>
      </w:rPr>
    </w:pPr>
    <w:r>
      <w:rPr>
        <w:rFonts w:ascii="Arial" w:hAnsi="Arial" w:cs="Arial" w:hint="eastAsia"/>
        <w:b/>
        <w:bCs/>
        <w:color w:val="3366FF"/>
        <w:sz w:val="28"/>
        <w:u w:val="single"/>
      </w:rPr>
      <w:t>Title 1</w:t>
    </w:r>
    <w:r>
      <w:rPr>
        <w:rFonts w:ascii="Arial" w:hAnsi="Arial" w:cs="Arial" w:hint="eastAsia"/>
        <w:b/>
        <w:bCs/>
        <w:color w:val="3366FF"/>
        <w:sz w:val="28"/>
        <w:u w:val="single"/>
      </w:rPr>
      <w:tab/>
      <w:t>Double click here and enter your titles!</w:t>
    </w:r>
    <w:r>
      <w:rPr>
        <w:rFonts w:ascii="Arial" w:hAnsi="Arial" w:cs="Arial" w:hint="eastAsia"/>
        <w:b/>
        <w:bCs/>
        <w:color w:val="3366FF"/>
        <w:sz w:val="28"/>
        <w:u w:val="single"/>
      </w:rPr>
      <w:tab/>
      <w:t>Title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00A29"/>
    <w:multiLevelType w:val="hybridMultilevel"/>
    <w:tmpl w:val="70003E58"/>
    <w:lvl w:ilvl="0" w:tplc="69403EA0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49080C2C">
      <w:start w:val="1"/>
      <w:numFmt w:val="bullet"/>
      <w:pStyle w:val="Level3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C7CFF2C">
      <w:start w:val="1"/>
      <w:numFmt w:val="bullet"/>
      <w:lvlText w:val="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445CEDCA">
      <w:start w:val="1"/>
      <w:numFmt w:val="bullet"/>
      <w:pStyle w:val="Level5"/>
      <w:lvlText w:val="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0609450B"/>
    <w:multiLevelType w:val="hybridMultilevel"/>
    <w:tmpl w:val="D320FF2C"/>
    <w:lvl w:ilvl="0" w:tplc="FD48621A">
      <w:start w:val="1"/>
      <w:numFmt w:val="decimal"/>
      <w:pStyle w:val="Level1"/>
      <w:lvlText w:val="%1."/>
      <w:lvlJc w:val="left"/>
      <w:pPr>
        <w:tabs>
          <w:tab w:val="num" w:pos="800"/>
        </w:tabs>
        <w:ind w:left="800" w:hanging="400"/>
      </w:pPr>
    </w:lvl>
    <w:lvl w:ilvl="1" w:tplc="C1A0B006">
      <w:start w:val="1"/>
      <w:numFmt w:val="decimalEnclosedCircle"/>
      <w:pStyle w:val="Level2"/>
      <w:lvlText w:val="%2"/>
      <w:lvlJc w:val="left"/>
      <w:pPr>
        <w:tabs>
          <w:tab w:val="num" w:pos="1200"/>
        </w:tabs>
        <w:ind w:left="1200" w:hanging="400"/>
      </w:pPr>
    </w:lvl>
    <w:lvl w:ilvl="2" w:tplc="8B500174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attachedTemplate r:id="rId1"/>
  <w:stylePaneFormatFilter w:val="3F01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>
      <o:colormru v:ext="edit" colors="#ddd"/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019B"/>
    <w:rsid w:val="004D39BA"/>
    <w:rsid w:val="006B019B"/>
    <w:rsid w:val="00721E69"/>
    <w:rsid w:val="00770DCC"/>
    <w:rsid w:val="00953E59"/>
    <w:rsid w:val="00987067"/>
    <w:rsid w:val="00DF0D5D"/>
    <w:rsid w:val="00F5238A"/>
    <w:rsid w:val="00FF3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ddd"/>
      <o:colormenu v:ext="edit" fillcolor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Gulim" w:eastAsia="Gulim" w:hAnsi="Gulim"/>
      <w:color w:val="000000"/>
      <w:kern w:val="2"/>
      <w:lang w:eastAsia="ko-K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ungsuh" w:eastAsia="Gungsuh" w:hAnsi="Gungsuh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Gungsuh" w:eastAsia="Gungsuh" w:hAnsi="Gungsuh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ind w:leftChars="300" w:left="300" w:hangingChars="200" w:hanging="2000"/>
      <w:outlineLvl w:val="2"/>
    </w:pPr>
    <w:rPr>
      <w:rFonts w:ascii="Gungsuh" w:eastAsia="Gungsuh" w:hAnsi="Gungsuh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ind w:leftChars="400" w:left="400" w:hangingChars="200" w:hanging="2000"/>
      <w:outlineLvl w:val="3"/>
    </w:pPr>
    <w:rPr>
      <w:rFonts w:ascii="Gungsuh" w:eastAsia="Gungsuh" w:hAnsi="Gungsuh"/>
      <w:bCs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ind w:leftChars="500" w:left="500" w:hangingChars="200" w:hanging="2000"/>
      <w:outlineLvl w:val="4"/>
    </w:pPr>
    <w:rPr>
      <w:rFonts w:ascii="Gungsuh" w:eastAsia="Gungsuh" w:hAnsi="Gungsuh"/>
    </w:rPr>
  </w:style>
  <w:style w:type="paragraph" w:styleId="Heading6">
    <w:name w:val="heading 6"/>
    <w:basedOn w:val="Normal"/>
    <w:next w:val="Normal"/>
    <w:qFormat/>
    <w:pPr>
      <w:keepNext/>
      <w:ind w:leftChars="600" w:left="600" w:hangingChars="200" w:hanging="2000"/>
      <w:outlineLvl w:val="5"/>
    </w:pPr>
    <w:rPr>
      <w:rFonts w:ascii="Gungsuh" w:eastAsia="Gungsuh" w:hAnsi="Gungsuh"/>
      <w:bCs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customStyle="1" w:styleId="CentralTitle">
    <w:name w:val="Central Title"/>
    <w:basedOn w:val="Normal"/>
    <w:autoRedefine/>
    <w:pPr>
      <w:snapToGrid w:val="0"/>
    </w:pPr>
    <w:rPr>
      <w:rFonts w:ascii="Arial" w:eastAsia="GulimChe" w:hAnsi="Arial" w:cs="Arial"/>
      <w:b/>
      <w:bCs/>
      <w:color w:val="003300"/>
      <w:sz w:val="52"/>
    </w:rPr>
  </w:style>
  <w:style w:type="paragraph" w:customStyle="1" w:styleId="Level2">
    <w:name w:val="Level 2"/>
    <w:basedOn w:val="Normal"/>
    <w:autoRedefine/>
    <w:pPr>
      <w:numPr>
        <w:ilvl w:val="1"/>
        <w:numId w:val="1"/>
      </w:numPr>
      <w:tabs>
        <w:tab w:val="clear" w:pos="1200"/>
        <w:tab w:val="num" w:pos="360"/>
      </w:tabs>
      <w:snapToGrid w:val="0"/>
      <w:spacing w:beforeLines="50"/>
      <w:ind w:left="1077" w:hanging="578"/>
      <w:jc w:val="left"/>
    </w:pPr>
    <w:rPr>
      <w:rFonts w:ascii="Arial" w:eastAsia="GulimChe" w:hAnsi="Arial" w:cs="Arial"/>
      <w:b/>
      <w:bCs/>
      <w:color w:val="auto"/>
      <w:sz w:val="32"/>
    </w:rPr>
  </w:style>
  <w:style w:type="paragraph" w:customStyle="1" w:styleId="Level1">
    <w:name w:val="Level 1"/>
    <w:basedOn w:val="Normal"/>
    <w:autoRedefine/>
    <w:pPr>
      <w:numPr>
        <w:numId w:val="1"/>
      </w:numPr>
      <w:tabs>
        <w:tab w:val="clear" w:pos="800"/>
        <w:tab w:val="num" w:pos="540"/>
      </w:tabs>
      <w:snapToGrid w:val="0"/>
      <w:spacing w:beforeLines="100"/>
      <w:ind w:left="363" w:hanging="403"/>
    </w:pPr>
    <w:rPr>
      <w:rFonts w:ascii="Arial" w:eastAsia="GulimChe" w:hAnsi="Arial" w:cs="Arial"/>
      <w:b/>
      <w:bCs/>
      <w:color w:val="auto"/>
      <w:sz w:val="36"/>
    </w:rPr>
  </w:style>
  <w:style w:type="paragraph" w:customStyle="1" w:styleId="Note">
    <w:name w:val="Note"/>
    <w:basedOn w:val="Normal"/>
    <w:pPr>
      <w:snapToGrid w:val="0"/>
      <w:ind w:leftChars="1080" w:left="2160"/>
    </w:pPr>
    <w:rPr>
      <w:rFonts w:ascii="Arial" w:eastAsia="으뜸체" w:hAnsi="Arial"/>
    </w:rPr>
  </w:style>
  <w:style w:type="paragraph" w:customStyle="1" w:styleId="Level3">
    <w:name w:val="Level 3"/>
    <w:basedOn w:val="Normal"/>
    <w:autoRedefine/>
    <w:pPr>
      <w:numPr>
        <w:ilvl w:val="1"/>
        <w:numId w:val="2"/>
      </w:numPr>
      <w:tabs>
        <w:tab w:val="clear" w:pos="1200"/>
        <w:tab w:val="num" w:pos="1440"/>
      </w:tabs>
      <w:snapToGrid w:val="0"/>
      <w:spacing w:beforeLines="50"/>
      <w:ind w:left="1441" w:hanging="403"/>
    </w:pPr>
    <w:rPr>
      <w:rFonts w:ascii="Arial" w:eastAsia="GulimChe" w:hAnsi="Arial" w:cs="Arial"/>
      <w:b/>
      <w:bCs/>
      <w:color w:val="auto"/>
      <w:sz w:val="28"/>
    </w:rPr>
  </w:style>
  <w:style w:type="paragraph" w:customStyle="1" w:styleId="Level4">
    <w:name w:val="Level 4"/>
    <w:basedOn w:val="Normal"/>
    <w:autoRedefine/>
    <w:pPr>
      <w:snapToGrid w:val="0"/>
      <w:spacing w:beforeLines="50"/>
      <w:ind w:left="1440"/>
    </w:pPr>
    <w:rPr>
      <w:rFonts w:ascii="Arial" w:eastAsia="GulimChe" w:hAnsi="Arial" w:cs="Arial"/>
      <w:b/>
      <w:bCs/>
      <w:color w:val="auto"/>
      <w:sz w:val="24"/>
    </w:rPr>
  </w:style>
  <w:style w:type="paragraph" w:customStyle="1" w:styleId="Level5">
    <w:name w:val="Level 5"/>
    <w:basedOn w:val="Normal"/>
    <w:autoRedefine/>
    <w:pPr>
      <w:numPr>
        <w:ilvl w:val="3"/>
        <w:numId w:val="2"/>
      </w:numPr>
      <w:tabs>
        <w:tab w:val="clear" w:pos="2000"/>
        <w:tab w:val="num" w:pos="1800"/>
      </w:tabs>
      <w:snapToGrid w:val="0"/>
      <w:spacing w:beforeLines="50"/>
      <w:ind w:left="1800" w:hanging="360"/>
    </w:pPr>
    <w:rPr>
      <w:rFonts w:ascii="Arial" w:eastAsia="GulimChe" w:hAnsi="Arial" w:cs="Arial"/>
      <w:b/>
      <w:bCs/>
      <w:color w:val="auto"/>
    </w:rPr>
  </w:style>
  <w:style w:type="paragraph" w:customStyle="1" w:styleId="NoteTitle">
    <w:name w:val="Note Title"/>
    <w:basedOn w:val="Note"/>
    <w:autoRedefine/>
    <w:pPr>
      <w:ind w:leftChars="0" w:left="0"/>
    </w:pPr>
    <w:rPr>
      <w:rFonts w:cs="Arial"/>
      <w:i/>
      <w:iCs/>
      <w:sz w:val="28"/>
    </w:rPr>
  </w:style>
  <w:style w:type="paragraph" w:customStyle="1" w:styleId="NoteLevel1">
    <w:name w:val="Note Level 1"/>
    <w:basedOn w:val="Note"/>
    <w:autoRedefine/>
    <w:pPr>
      <w:ind w:leftChars="270" w:left="540"/>
    </w:pPr>
    <w:rPr>
      <w:sz w:val="24"/>
    </w:rPr>
  </w:style>
  <w:style w:type="paragraph" w:customStyle="1" w:styleId="NoteLevel2">
    <w:name w:val="Note Level 2"/>
    <w:basedOn w:val="Note"/>
    <w:autoRedefine/>
    <w:pPr>
      <w:ind w:leftChars="540" w:left="1080"/>
    </w:pPr>
    <w:rPr>
      <w:rFonts w:cs="Arial"/>
      <w:sz w:val="24"/>
    </w:rPr>
  </w:style>
  <w:style w:type="paragraph" w:customStyle="1" w:styleId="NoteLevel3">
    <w:name w:val="Note Level 3"/>
    <w:basedOn w:val="Note"/>
    <w:autoRedefine/>
    <w:pPr>
      <w:ind w:leftChars="720" w:left="1440"/>
    </w:pPr>
    <w:rPr>
      <w:rFonts w:cs="Arial"/>
      <w:sz w:val="24"/>
    </w:rPr>
  </w:style>
  <w:style w:type="paragraph" w:customStyle="1" w:styleId="NoteLevel4">
    <w:name w:val="Note Level 4"/>
    <w:basedOn w:val="Note"/>
    <w:autoRedefine/>
    <w:pPr>
      <w:ind w:leftChars="900" w:left="180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paragraph" w:customStyle="1" w:styleId="NoteLevel5">
    <w:name w:val="Note Level 5"/>
    <w:basedOn w:val="NoteLevel4"/>
    <w:pPr>
      <w:ind w:leftChars="1080" w:left="2160"/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996633"/>
      <w:u w:val="single"/>
    </w:rPr>
  </w:style>
  <w:style w:type="character" w:styleId="FollowedHyperlink">
    <w:name w:val="FollowedHyperlink"/>
    <w:basedOn w:val="DefaultParagraphFont"/>
    <w:rPr>
      <w:color w:val="666600"/>
      <w:u w:val="single"/>
    </w:rPr>
  </w:style>
  <w:style w:type="paragraph" w:customStyle="1" w:styleId="Level6">
    <w:name w:val="Level 6"/>
    <w:basedOn w:val="NoteLevel5"/>
    <w:autoRedefine/>
    <w:pPr>
      <w:spacing w:before="120"/>
    </w:pPr>
    <w:rPr>
      <w:b/>
      <w:bCs/>
    </w:rPr>
  </w:style>
  <w:style w:type="paragraph" w:customStyle="1" w:styleId="Level7">
    <w:name w:val="Level 7"/>
    <w:basedOn w:val="Level6"/>
    <w:autoRedefine/>
    <w:pPr>
      <w:ind w:leftChars="1260" w:left="2520"/>
    </w:pPr>
  </w:style>
  <w:style w:type="paragraph" w:customStyle="1" w:styleId="Level8">
    <w:name w:val="Level 8"/>
    <w:basedOn w:val="Level7"/>
    <w:autoRedefine/>
    <w:pPr>
      <w:ind w:leftChars="1440" w:left="2880"/>
    </w:pPr>
  </w:style>
  <w:style w:type="paragraph" w:customStyle="1" w:styleId="NoteLevel6">
    <w:name w:val="Note Level 6"/>
    <w:basedOn w:val="NoteLevel5"/>
    <w:autoRedefine/>
    <w:pPr>
      <w:ind w:leftChars="1260" w:left="2520"/>
    </w:pPr>
  </w:style>
  <w:style w:type="paragraph" w:customStyle="1" w:styleId="NoteLevel7">
    <w:name w:val="Note Level 7"/>
    <w:basedOn w:val="NoteLevel6"/>
    <w:autoRedefine/>
    <w:pPr>
      <w:ind w:leftChars="1440" w:left="2880"/>
    </w:pPr>
  </w:style>
  <w:style w:type="paragraph" w:customStyle="1" w:styleId="NoteLevel8">
    <w:name w:val="Note Level 8"/>
    <w:basedOn w:val="Level5"/>
    <w:autoRedefine/>
    <w:pPr>
      <w:numPr>
        <w:ilvl w:val="0"/>
        <w:numId w:val="0"/>
      </w:numPr>
      <w:ind w:left="3240"/>
    </w:pPr>
    <w:rPr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ndMapper2008\Templates\defaul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default.dot</Template>
  <TotalTime>0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Simtech System</Company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Henok Melese</dc:creator>
  <cp:keywords/>
  <dc:description/>
  <cp:lastModifiedBy>Henok Melese</cp:lastModifiedBy>
  <cp:revision>2</cp:revision>
  <cp:lastPrinted>1601-01-01T00:00:00Z</cp:lastPrinted>
  <dcterms:created xsi:type="dcterms:W3CDTF">2019-06-22T02:42:00Z</dcterms:created>
  <dcterms:modified xsi:type="dcterms:W3CDTF">2019-06-22T02:42:00Z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radius 011</vt:lpwstr>
  </property>
</Properties>
</file>